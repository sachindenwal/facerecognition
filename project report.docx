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09F98" w14:textId="129DF665" w:rsidR="00A10484" w:rsidRDefault="00643EC2" w:rsidP="00643EC2">
      <w:pPr>
        <w:pStyle w:val="Title"/>
        <w:jc w:val="center"/>
      </w:pPr>
      <w:r>
        <w:t>FACE RECOGNITION SYSTEM</w:t>
      </w:r>
    </w:p>
    <w:p w14:paraId="0F1770A6" w14:textId="42CFD839" w:rsidR="00855982" w:rsidRPr="00855982" w:rsidRDefault="00643EC2" w:rsidP="00855982">
      <w:pPr>
        <w:pStyle w:val="Heading1"/>
      </w:pPr>
      <w:r>
        <w:t>problem statement</w:t>
      </w:r>
    </w:p>
    <w:p w14:paraId="3E3F89F5" w14:textId="64E0572A" w:rsidR="00855982" w:rsidRDefault="00643EC2" w:rsidP="00643EC2">
      <w:pPr>
        <w:rPr>
          <w:szCs w:val="28"/>
        </w:rPr>
      </w:pPr>
      <w:r>
        <w:rPr>
          <w:szCs w:val="28"/>
        </w:rPr>
        <w:t>Build face recognition model which gives label (name of person) and rectangle around face detected as output when given path of image (containing single face) of a person</w:t>
      </w:r>
      <w:r w:rsidR="0037100E">
        <w:rPr>
          <w:szCs w:val="28"/>
        </w:rPr>
        <w:t xml:space="preserve"> as input.</w:t>
      </w:r>
    </w:p>
    <w:p w14:paraId="0D7CDB26" w14:textId="584F8F3C" w:rsidR="0037100E" w:rsidRDefault="0037100E" w:rsidP="0037100E">
      <w:pPr>
        <w:pStyle w:val="Heading1"/>
      </w:pPr>
      <w:r>
        <w:t>methodology/</w:t>
      </w:r>
      <w:r w:rsidR="009603BD">
        <w:t>pipeline</w:t>
      </w:r>
      <w:r>
        <w:t xml:space="preserve"> </w:t>
      </w:r>
      <w:r w:rsidR="009603BD">
        <w:t>for face recognition</w:t>
      </w:r>
    </w:p>
    <w:p w14:paraId="1F49BD4E" w14:textId="23B7FFBF" w:rsidR="0037100E" w:rsidRDefault="009603BD" w:rsidP="0037100E">
      <w:r>
        <w:t>Building a face recognition model comprises of following steps:</w:t>
      </w:r>
    </w:p>
    <w:p w14:paraId="56672C74" w14:textId="1F205013" w:rsidR="009603BD" w:rsidRDefault="009603BD" w:rsidP="009603BD">
      <w:pPr>
        <w:pStyle w:val="Heading2"/>
      </w:pPr>
      <w:r>
        <w:t>face detection</w:t>
      </w:r>
      <w:r w:rsidR="00AE42B1">
        <w:t xml:space="preserve"> and alignment</w:t>
      </w:r>
    </w:p>
    <w:p w14:paraId="40EF4CC3" w14:textId="1CDDC167" w:rsidR="009603BD" w:rsidRDefault="009603BD" w:rsidP="009603BD">
      <w:r>
        <w:t xml:space="preserve">Given an image (containing face) </w:t>
      </w:r>
      <w:r w:rsidR="008D37B2">
        <w:t xml:space="preserve">with label </w:t>
      </w:r>
      <w:r>
        <w:t xml:space="preserve">as input data, first task is to convert </w:t>
      </w:r>
      <w:r w:rsidR="008D37B2">
        <w:t>Image</w:t>
      </w:r>
      <w:r>
        <w:t xml:space="preserve"> into </w:t>
      </w:r>
      <w:r w:rsidR="00C43C5A">
        <w:t>matrix</w:t>
      </w:r>
      <w:r>
        <w:t xml:space="preserve"> form (here we converted to </w:t>
      </w:r>
      <w:proofErr w:type="spellStart"/>
      <w:r>
        <w:t>numpy</w:t>
      </w:r>
      <w:proofErr w:type="spellEnd"/>
      <w:r>
        <w:t xml:space="preserve"> array</w:t>
      </w:r>
      <w:r w:rsidR="00C43C5A">
        <w:t>)</w:t>
      </w:r>
      <w:r>
        <w:t xml:space="preserve"> to detect faces (if needed face landmarks also) in the image.</w:t>
      </w:r>
    </w:p>
    <w:p w14:paraId="449C4862" w14:textId="28E5D073" w:rsidR="009603BD" w:rsidRDefault="009603BD" w:rsidP="009603BD">
      <w:pPr>
        <w:pStyle w:val="Heading2"/>
      </w:pPr>
      <w:r>
        <w:t>face extraction</w:t>
      </w:r>
    </w:p>
    <w:p w14:paraId="137A9908" w14:textId="60BAE3E2" w:rsidR="009603BD" w:rsidRDefault="00E11E9C" w:rsidP="009603BD">
      <w:r>
        <w:t>U</w:t>
      </w:r>
      <w:r w:rsidR="009603BD">
        <w:t>sing coordinates</w:t>
      </w:r>
      <w:r w:rsidR="00C43C5A">
        <w:t xml:space="preserve"> (position)</w:t>
      </w:r>
      <w:r w:rsidR="009603BD">
        <w:t xml:space="preserve"> of face detected in image, face is then extracted</w:t>
      </w:r>
      <w:r w:rsidR="00AE42B1">
        <w:t xml:space="preserve"> from image</w:t>
      </w:r>
      <w:r w:rsidR="00C43C5A">
        <w:t xml:space="preserve"> </w:t>
      </w:r>
      <w:r w:rsidR="00AE42B1">
        <w:t>and resized to fixed size (here (160,160)).</w:t>
      </w:r>
    </w:p>
    <w:p w14:paraId="11CFE4EE" w14:textId="35969715" w:rsidR="00AE42B1" w:rsidRDefault="00AE42B1" w:rsidP="00AE42B1">
      <w:pPr>
        <w:pStyle w:val="Heading2"/>
      </w:pPr>
      <w:r>
        <w:t>feature embedding/extraction</w:t>
      </w:r>
    </w:p>
    <w:p w14:paraId="62ED1FCE" w14:textId="2D9EE4B9" w:rsidR="0013636A" w:rsidRDefault="00E11E9C" w:rsidP="00AE42B1">
      <w:r>
        <w:t>Face</w:t>
      </w:r>
      <w:r w:rsidR="0013636A">
        <w:t>s</w:t>
      </w:r>
      <w:r>
        <w:t xml:space="preserve"> extracted (an array) </w:t>
      </w:r>
      <w:r w:rsidR="0013636A">
        <w:t>are</w:t>
      </w:r>
      <w:r>
        <w:t xml:space="preserve"> then used as input by feature embedding model </w:t>
      </w:r>
      <w:r w:rsidR="006B3CBC">
        <w:t xml:space="preserve">(CNNs) </w:t>
      </w:r>
      <w:r>
        <w:t xml:space="preserve">(here </w:t>
      </w:r>
      <w:proofErr w:type="spellStart"/>
      <w:r>
        <w:t>Facenet</w:t>
      </w:r>
      <w:proofErr w:type="spellEnd"/>
      <w:r>
        <w:t xml:space="preserve">), which </w:t>
      </w:r>
      <w:r w:rsidR="0013636A">
        <w:t xml:space="preserve">learns from similarities (inverse of distance in Euclidean space) and differences of faces to </w:t>
      </w:r>
      <w:r>
        <w:t xml:space="preserve">extract most important features of a face and embed it to </w:t>
      </w:r>
      <w:r w:rsidR="0013636A">
        <w:t>some</w:t>
      </w:r>
      <w:r>
        <w:t xml:space="preserve"> dimensional vector </w:t>
      </w:r>
      <w:r w:rsidR="0034653E">
        <w:t>or Euclidean space.</w:t>
      </w:r>
      <w:r w:rsidR="008D37B2">
        <w:t xml:space="preserve"> O</w:t>
      </w:r>
      <w:r w:rsidR="0013636A">
        <w:t xml:space="preserve">utput vector is called embedding. </w:t>
      </w:r>
      <w:proofErr w:type="spellStart"/>
      <w:r w:rsidR="0013636A">
        <w:t>Embeddings</w:t>
      </w:r>
      <w:proofErr w:type="spellEnd"/>
      <w:r w:rsidR="0013636A">
        <w:t xml:space="preserve"> are similar for faces of same person but have significant differences for faces of different person.</w:t>
      </w:r>
      <w:r w:rsidR="008D37B2">
        <w:t xml:space="preserve"> Various methods are available for feature embedding which extracts different combination of features.</w:t>
      </w:r>
    </w:p>
    <w:p w14:paraId="60303CC1" w14:textId="5E9272F2" w:rsidR="0013636A" w:rsidRDefault="008D37B2" w:rsidP="0013636A">
      <w:pPr>
        <w:pStyle w:val="Heading2"/>
      </w:pPr>
      <w:r>
        <w:t>feature classification</w:t>
      </w:r>
    </w:p>
    <w:p w14:paraId="5E511212" w14:textId="7C4E247D" w:rsidR="00725D67" w:rsidRDefault="006B3CBC" w:rsidP="00725D67">
      <w:pPr>
        <w:rPr>
          <w:shd w:val="clear" w:color="auto" w:fill="FFFFFF"/>
        </w:rPr>
      </w:pPr>
      <w:r>
        <w:rPr>
          <w:shd w:val="clear" w:color="auto" w:fill="FFFFFF"/>
        </w:rPr>
        <w:t xml:space="preserve">features are then classified into different classes using different approaches </w:t>
      </w:r>
      <w:r w:rsidR="00463AEC">
        <w:rPr>
          <w:shd w:val="clear" w:color="auto" w:fill="FFFFFF"/>
        </w:rPr>
        <w:t xml:space="preserve">which depends on the classifier used. Faces can be classified </w:t>
      </w:r>
      <w:r>
        <w:rPr>
          <w:shd w:val="clear" w:color="auto" w:fill="FFFFFF"/>
        </w:rPr>
        <w:t xml:space="preserve">based on embedding distances (similarities) in Euclidean space </w:t>
      </w:r>
      <w:r w:rsidR="00463AEC">
        <w:rPr>
          <w:shd w:val="clear" w:color="auto" w:fill="FFFFFF"/>
        </w:rPr>
        <w:t xml:space="preserve">which is computationally expensive or </w:t>
      </w:r>
      <w:r w:rsidR="00463AEC">
        <w:rPr>
          <w:shd w:val="clear" w:color="auto" w:fill="FFFFFF"/>
        </w:rPr>
        <w:lastRenderedPageBreak/>
        <w:t>by remembering boundaries between people as they are already classified or training classifier like SVM to create linear or non-linear boundaries to divide data into classes.</w:t>
      </w:r>
    </w:p>
    <w:p w14:paraId="1CB19795" w14:textId="53D45BF8" w:rsidR="008D37B2" w:rsidRDefault="008D37B2" w:rsidP="008D37B2">
      <w:pPr>
        <w:pStyle w:val="Heading2"/>
      </w:pPr>
      <w:r>
        <w:t>feature matching</w:t>
      </w:r>
      <w:r w:rsidR="00DE460D">
        <w:t>/verification</w:t>
      </w:r>
      <w:r>
        <w:t xml:space="preserve"> (for test data)</w:t>
      </w:r>
    </w:p>
    <w:p w14:paraId="0A92D4D8" w14:textId="0767C2AE" w:rsidR="00725D67" w:rsidRDefault="00463AEC" w:rsidP="00725D67">
      <w:r>
        <w:t xml:space="preserve">Final task is to recognize or find label of input unlabeled test image by matching its feature </w:t>
      </w:r>
      <w:proofErr w:type="spellStart"/>
      <w:r>
        <w:t>embeddings</w:t>
      </w:r>
      <w:proofErr w:type="spellEnd"/>
      <w:r>
        <w:t xml:space="preserve"> with feature </w:t>
      </w:r>
      <w:proofErr w:type="spellStart"/>
      <w:r>
        <w:t>embeddings</w:t>
      </w:r>
      <w:proofErr w:type="spellEnd"/>
      <w:r>
        <w:t xml:space="preserve"> of available data. This is done by classifier which puts the test image into one of the classes to which its feature matches the most. Labels can </w:t>
      </w:r>
      <w:r w:rsidR="00865F24">
        <w:t xml:space="preserve">also </w:t>
      </w:r>
      <w:r>
        <w:t xml:space="preserve">be encoded to </w:t>
      </w:r>
      <w:r w:rsidR="00865F24">
        <w:t>numbers for performing easier computations.</w:t>
      </w:r>
    </w:p>
    <w:p w14:paraId="6F7608C5" w14:textId="2F66ADD9" w:rsidR="00725D67" w:rsidRDefault="00940D45" w:rsidP="00940D45">
      <w:pPr>
        <w:pStyle w:val="Heading1"/>
      </w:pPr>
      <w:r>
        <w:t xml:space="preserve">methods </w:t>
      </w:r>
      <w:r w:rsidR="00524EC2">
        <w:t>available</w:t>
      </w:r>
    </w:p>
    <w:p w14:paraId="11281D99" w14:textId="79F07F68" w:rsidR="00524EC2" w:rsidRDefault="00865F24" w:rsidP="00524EC2">
      <w:r>
        <w:t>Based on pipeline, various methods available for different steps are provided here:</w:t>
      </w:r>
    </w:p>
    <w:p w14:paraId="3CEBD629" w14:textId="288963FA" w:rsidR="00865F24" w:rsidRDefault="00865F24" w:rsidP="00865F24">
      <w:pPr>
        <w:pStyle w:val="Heading2"/>
      </w:pPr>
      <w:r>
        <w:t>face detection and alignment</w:t>
      </w:r>
    </w:p>
    <w:p w14:paraId="39CD3407" w14:textId="1CECC8B4" w:rsidR="00865F24" w:rsidRPr="005A24D0" w:rsidRDefault="00865F24" w:rsidP="005A24D0">
      <w:pPr>
        <w:pStyle w:val="ListParagraph"/>
        <w:numPr>
          <w:ilvl w:val="0"/>
          <w:numId w:val="31"/>
        </w:numPr>
        <w:rPr>
          <w:b/>
          <w:bCs/>
        </w:rPr>
      </w:pPr>
      <w:proofErr w:type="spellStart"/>
      <w:r w:rsidRPr="005A24D0">
        <w:rPr>
          <w:b/>
          <w:bCs/>
        </w:rPr>
        <w:t>Haar</w:t>
      </w:r>
      <w:proofErr w:type="spellEnd"/>
      <w:r w:rsidRPr="005A24D0">
        <w:rPr>
          <w:b/>
          <w:bCs/>
        </w:rPr>
        <w:t xml:space="preserve"> cascade</w:t>
      </w:r>
      <w:r w:rsidR="00F13D6C" w:rsidRPr="005A24D0">
        <w:rPr>
          <w:b/>
          <w:bCs/>
        </w:rPr>
        <w:t xml:space="preserve"> </w:t>
      </w:r>
      <w:r w:rsidR="005A24D0">
        <w:t>can be used for real time face detection but can detect only frontal images.</w:t>
      </w:r>
    </w:p>
    <w:p w14:paraId="42DC6B45" w14:textId="6E2DE975" w:rsidR="005A24D0" w:rsidRPr="005A24D0" w:rsidRDefault="005A24D0" w:rsidP="005A24D0">
      <w:pPr>
        <w:pStyle w:val="ListParagraph"/>
        <w:numPr>
          <w:ilvl w:val="0"/>
          <w:numId w:val="31"/>
        </w:numPr>
        <w:rPr>
          <w:b/>
          <w:bCs/>
        </w:rPr>
      </w:pPr>
      <w:proofErr w:type="spellStart"/>
      <w:r>
        <w:rPr>
          <w:b/>
          <w:bCs/>
        </w:rPr>
        <w:t>Dlib</w:t>
      </w:r>
      <w:proofErr w:type="spellEnd"/>
      <w:r>
        <w:rPr>
          <w:b/>
          <w:bCs/>
        </w:rPr>
        <w:t xml:space="preserve"> (HOG) </w:t>
      </w:r>
      <w:r>
        <w:t>can work slightly on non-frontal images and is fastest method on CPU. It can’t detect small images and can’t handle occlusions.</w:t>
      </w:r>
    </w:p>
    <w:p w14:paraId="0FB58A08" w14:textId="77777777" w:rsidR="005A24D0" w:rsidRPr="005A24D0" w:rsidRDefault="005A24D0" w:rsidP="005A24D0">
      <w:pPr>
        <w:pStyle w:val="ListParagraph"/>
        <w:numPr>
          <w:ilvl w:val="0"/>
          <w:numId w:val="31"/>
        </w:numPr>
        <w:rPr>
          <w:b/>
          <w:bCs/>
        </w:rPr>
      </w:pPr>
      <w:proofErr w:type="spellStart"/>
      <w:r>
        <w:rPr>
          <w:b/>
          <w:bCs/>
        </w:rPr>
        <w:t>Dlib</w:t>
      </w:r>
      <w:proofErr w:type="spellEnd"/>
      <w:r>
        <w:rPr>
          <w:b/>
          <w:bCs/>
        </w:rPr>
        <w:t xml:space="preserve"> (CNN) </w:t>
      </w:r>
      <w:r>
        <w:t>can work on different face orientations. It is very fast on GPU but very slow on CPU. It can’t detect small faces in image.</w:t>
      </w:r>
    </w:p>
    <w:p w14:paraId="492B18D8" w14:textId="033D297A" w:rsidR="000E4E13" w:rsidRPr="000E4E13" w:rsidRDefault="000E4E13" w:rsidP="000E4E13">
      <w:pPr>
        <w:pStyle w:val="ListParagraph"/>
        <w:numPr>
          <w:ilvl w:val="0"/>
          <w:numId w:val="31"/>
        </w:numPr>
        <w:rPr>
          <w:b/>
          <w:bCs/>
        </w:rPr>
      </w:pPr>
      <w:r>
        <w:rPr>
          <w:b/>
          <w:bCs/>
        </w:rPr>
        <w:t>MTCNN</w:t>
      </w:r>
      <w:r>
        <w:t xml:space="preserve"> can also work on various face orientations in image. It detects most accurate, can detect faces at different scales and can handle occlusions. It is slower than other methods.</w:t>
      </w:r>
      <w:r w:rsidR="005A24D0">
        <w:t xml:space="preserve"> </w:t>
      </w:r>
    </w:p>
    <w:p w14:paraId="5C6CE1FE" w14:textId="281F5446" w:rsidR="000E4E13" w:rsidRDefault="000E4E13" w:rsidP="000E4E13">
      <w:pPr>
        <w:pStyle w:val="Heading2"/>
      </w:pPr>
      <w:r>
        <w:t xml:space="preserve">feature </w:t>
      </w:r>
      <w:r w:rsidR="001E32FD">
        <w:t>embedding</w:t>
      </w:r>
    </w:p>
    <w:p w14:paraId="1FC9B4DC" w14:textId="2A639AC8" w:rsidR="000E4E13" w:rsidRDefault="000E4E13" w:rsidP="000E4E13">
      <w:r>
        <w:t xml:space="preserve">There are </w:t>
      </w:r>
      <w:r w:rsidR="001E32FD">
        <w:t>various methods</w:t>
      </w:r>
      <w:r w:rsidR="007217BB">
        <w:t xml:space="preserve"> and </w:t>
      </w:r>
      <w:proofErr w:type="spellStart"/>
      <w:r w:rsidR="007217BB">
        <w:t>pretrained</w:t>
      </w:r>
      <w:proofErr w:type="spellEnd"/>
      <w:r w:rsidR="007217BB">
        <w:t xml:space="preserve"> models</w:t>
      </w:r>
      <w:r w:rsidR="001E32FD">
        <w:t xml:space="preserve"> available for Feature embedding</w:t>
      </w:r>
      <w:r w:rsidR="00430226">
        <w:t>. So</w:t>
      </w:r>
      <w:r w:rsidR="001E32FD">
        <w:t xml:space="preserve">me of well-known and accurate methods are </w:t>
      </w:r>
      <w:r w:rsidR="00946478">
        <w:t>compared</w:t>
      </w:r>
      <w:r w:rsidR="001E32FD">
        <w:t xml:space="preserve"> </w:t>
      </w:r>
      <w:r w:rsidR="0027225F">
        <w:t xml:space="preserve">and discussed </w:t>
      </w:r>
      <w:r w:rsidR="001E32FD">
        <w:t>below</w:t>
      </w:r>
      <w:r w:rsidR="00430226">
        <w:t>:</w:t>
      </w:r>
    </w:p>
    <w:p w14:paraId="3F9CBF91" w14:textId="4707EFF2" w:rsidR="00430226" w:rsidRPr="00430226" w:rsidRDefault="00430226" w:rsidP="00430226">
      <w:pPr>
        <w:pStyle w:val="ListParagraph"/>
        <w:numPr>
          <w:ilvl w:val="0"/>
          <w:numId w:val="32"/>
        </w:numPr>
        <w:rPr>
          <w:b/>
          <w:bCs/>
        </w:rPr>
      </w:pPr>
      <w:r w:rsidRPr="00430226">
        <w:rPr>
          <w:b/>
          <w:bCs/>
        </w:rPr>
        <w:t>VGG</w:t>
      </w:r>
      <w:r w:rsidR="007217BB">
        <w:rPr>
          <w:b/>
          <w:bCs/>
        </w:rPr>
        <w:t xml:space="preserve"> </w:t>
      </w:r>
      <w:r w:rsidR="007217BB">
        <w:t>uses various architectures which have good accuracy.</w:t>
      </w:r>
      <w:r w:rsidR="008046A7">
        <w:t xml:space="preserve"> All of VGG’s hidden layers uses </w:t>
      </w:r>
      <w:proofErr w:type="spellStart"/>
      <w:r w:rsidR="008046A7">
        <w:t>RelU</w:t>
      </w:r>
      <w:proofErr w:type="spellEnd"/>
      <w:r w:rsidR="008046A7">
        <w:t xml:space="preserve"> as activation function due to which the decision function is </w:t>
      </w:r>
      <w:r w:rsidR="008046A7">
        <w:lastRenderedPageBreak/>
        <w:t>more discriminative. It uses very small receptive fields (3*3) and convolutional filters (1*1) which leads to improved performance.</w:t>
      </w:r>
    </w:p>
    <w:p w14:paraId="42DE7918" w14:textId="51081E5C" w:rsidR="00430226" w:rsidRPr="00430226" w:rsidRDefault="00430226" w:rsidP="00430226">
      <w:pPr>
        <w:pStyle w:val="ListParagraph"/>
        <w:numPr>
          <w:ilvl w:val="0"/>
          <w:numId w:val="32"/>
        </w:numPr>
        <w:rPr>
          <w:b/>
          <w:bCs/>
        </w:rPr>
      </w:pPr>
      <w:r w:rsidRPr="00430226">
        <w:rPr>
          <w:b/>
          <w:bCs/>
        </w:rPr>
        <w:t>Face</w:t>
      </w:r>
      <w:r>
        <w:rPr>
          <w:b/>
          <w:bCs/>
        </w:rPr>
        <w:t xml:space="preserve"> </w:t>
      </w:r>
      <w:r w:rsidRPr="00430226">
        <w:rPr>
          <w:b/>
          <w:bCs/>
        </w:rPr>
        <w:t>Recognition API</w:t>
      </w:r>
      <w:r w:rsidR="008046A7">
        <w:rPr>
          <w:b/>
          <w:bCs/>
        </w:rPr>
        <w:t xml:space="preserve"> </w:t>
      </w:r>
      <w:r w:rsidR="008046A7">
        <w:t>ha</w:t>
      </w:r>
      <w:r w:rsidR="00277A8E">
        <w:t>ve</w:t>
      </w:r>
      <w:r w:rsidR="008046A7">
        <w:t xml:space="preserve"> easier architecture to implement with some inbuilt libraries required for face recognition and is easier to use. It </w:t>
      </w:r>
      <w:proofErr w:type="gramStart"/>
      <w:r w:rsidR="006159AB">
        <w:t>have</w:t>
      </w:r>
      <w:proofErr w:type="gramEnd"/>
      <w:r w:rsidR="006159AB">
        <w:t xml:space="preserve"> good accuracy and works well for real time systems. Today, many facial recognition API’s are available.</w:t>
      </w:r>
    </w:p>
    <w:p w14:paraId="4F5296E9" w14:textId="03693CAD" w:rsidR="00430226" w:rsidRDefault="00430226" w:rsidP="00430226">
      <w:pPr>
        <w:pStyle w:val="ListParagraph"/>
        <w:numPr>
          <w:ilvl w:val="0"/>
          <w:numId w:val="32"/>
        </w:numPr>
        <w:rPr>
          <w:b/>
          <w:bCs/>
        </w:rPr>
      </w:pPr>
      <w:proofErr w:type="spellStart"/>
      <w:r w:rsidRPr="00430226">
        <w:rPr>
          <w:b/>
          <w:bCs/>
        </w:rPr>
        <w:t>Face</w:t>
      </w:r>
      <w:r w:rsidR="001E32FD">
        <w:rPr>
          <w:b/>
          <w:bCs/>
        </w:rPr>
        <w:t>N</w:t>
      </w:r>
      <w:r w:rsidRPr="00430226">
        <w:rPr>
          <w:b/>
          <w:bCs/>
        </w:rPr>
        <w:t>et</w:t>
      </w:r>
      <w:proofErr w:type="spellEnd"/>
      <w:r w:rsidR="00DE460D">
        <w:rPr>
          <w:b/>
          <w:bCs/>
        </w:rPr>
        <w:t xml:space="preserve"> </w:t>
      </w:r>
      <w:r w:rsidR="00277A8E">
        <w:t xml:space="preserve">model uses One shot learning flow which aims to </w:t>
      </w:r>
      <w:r w:rsidR="00277A8E" w:rsidRPr="00277A8E">
        <w:t>learn about object categories from few training images.</w:t>
      </w:r>
      <w:r w:rsidR="00277A8E">
        <w:t xml:space="preserve"> It is a deep convolutional network and very large comprehensive dataset is used for training. It </w:t>
      </w:r>
      <w:r w:rsidR="0027225F">
        <w:t>gives good accuracy even in scarcity of datasets</w:t>
      </w:r>
      <w:r w:rsidR="00277A8E">
        <w:t xml:space="preserve">. Generally, </w:t>
      </w:r>
      <w:proofErr w:type="spellStart"/>
      <w:r w:rsidR="00277A8E">
        <w:t>pretrained</w:t>
      </w:r>
      <w:proofErr w:type="spellEnd"/>
      <w:r w:rsidR="00277A8E">
        <w:t xml:space="preserve"> model is used and not trained from scratch. MTCNN’s implementation</w:t>
      </w:r>
      <w:r w:rsidR="0027225F">
        <w:t>s</w:t>
      </w:r>
      <w:r w:rsidR="00277A8E">
        <w:t xml:space="preserve"> </w:t>
      </w:r>
      <w:r w:rsidR="0027225F">
        <w:t xml:space="preserve">are based on </w:t>
      </w:r>
      <w:proofErr w:type="spellStart"/>
      <w:r w:rsidR="0027225F">
        <w:t>FaceNet</w:t>
      </w:r>
      <w:proofErr w:type="spellEnd"/>
      <w:r w:rsidR="0027225F">
        <w:t>.</w:t>
      </w:r>
    </w:p>
    <w:p w14:paraId="73C3810E" w14:textId="53CB998B" w:rsidR="00430226" w:rsidRDefault="00430226" w:rsidP="00430226">
      <w:pPr>
        <w:pStyle w:val="Heading2"/>
      </w:pPr>
      <w:r>
        <w:t>feature classification</w:t>
      </w:r>
      <w:r w:rsidR="00CF6F25">
        <w:t xml:space="preserve"> and matching</w:t>
      </w:r>
    </w:p>
    <w:p w14:paraId="0990E716" w14:textId="22E8EEC4" w:rsidR="001677DB" w:rsidRDefault="0027225F" w:rsidP="00430226">
      <w:r>
        <w:t xml:space="preserve">Some </w:t>
      </w:r>
      <w:r w:rsidR="00612EA7">
        <w:t>well-known</w:t>
      </w:r>
      <w:r w:rsidR="00430226">
        <w:t xml:space="preserve"> methods available for feature classification are:</w:t>
      </w:r>
    </w:p>
    <w:p w14:paraId="427FA25B" w14:textId="07CC6478" w:rsidR="001677DB" w:rsidRPr="001677DB" w:rsidRDefault="001677DB" w:rsidP="001677DB">
      <w:pPr>
        <w:pStyle w:val="ListParagraph"/>
        <w:numPr>
          <w:ilvl w:val="0"/>
          <w:numId w:val="33"/>
        </w:numPr>
        <w:rPr>
          <w:b/>
          <w:bCs/>
        </w:rPr>
      </w:pPr>
      <w:r>
        <w:rPr>
          <w:b/>
          <w:bCs/>
        </w:rPr>
        <w:t xml:space="preserve">Cosine Similarity </w:t>
      </w:r>
      <w:r>
        <w:t>gives the similarity between two vectors as the measure of cosine of angle between two vectors. It gives false results for sparse numeric data.</w:t>
      </w:r>
    </w:p>
    <w:p w14:paraId="3FFC01C0" w14:textId="0630F910" w:rsidR="00430226" w:rsidRPr="002E7150" w:rsidRDefault="002E7150" w:rsidP="002E7150">
      <w:pPr>
        <w:pStyle w:val="ListParagraph"/>
        <w:numPr>
          <w:ilvl w:val="0"/>
          <w:numId w:val="33"/>
        </w:numPr>
        <w:rPr>
          <w:b/>
          <w:bCs/>
        </w:rPr>
      </w:pPr>
      <w:r w:rsidRPr="002E7150">
        <w:rPr>
          <w:b/>
          <w:bCs/>
        </w:rPr>
        <w:t>Euclidean distance</w:t>
      </w:r>
      <w:r w:rsidR="0027225F">
        <w:t xml:space="preserve"> is distance-based feature classification method which calculates distance between feature occupying specific location in Euclidean space (represented by </w:t>
      </w:r>
      <w:proofErr w:type="spellStart"/>
      <w:r w:rsidR="0027225F">
        <w:t>embeddings</w:t>
      </w:r>
      <w:proofErr w:type="spellEnd"/>
      <w:r w:rsidR="0027225F">
        <w:t xml:space="preserve">). Similarity is inverse measure of distance. </w:t>
      </w:r>
      <w:r w:rsidR="00612EA7">
        <w:t>It is s</w:t>
      </w:r>
      <w:r w:rsidR="0027225F">
        <w:t xml:space="preserve">uitable for </w:t>
      </w:r>
      <w:r w:rsidR="00612EA7">
        <w:t xml:space="preserve">lower dimensional </w:t>
      </w:r>
      <w:r w:rsidR="0027225F">
        <w:t xml:space="preserve">datasets </w:t>
      </w:r>
      <w:r w:rsidR="00612EA7">
        <w:t>having small number of classes.</w:t>
      </w:r>
    </w:p>
    <w:p w14:paraId="1314E811" w14:textId="2B78A014" w:rsidR="002E7150" w:rsidRPr="0027225F" w:rsidRDefault="00CF6F25" w:rsidP="0027225F">
      <w:pPr>
        <w:pStyle w:val="ListParagraph"/>
        <w:numPr>
          <w:ilvl w:val="0"/>
          <w:numId w:val="33"/>
        </w:numPr>
        <w:rPr>
          <w:b/>
          <w:bCs/>
        </w:rPr>
      </w:pPr>
      <w:r>
        <w:rPr>
          <w:b/>
          <w:bCs/>
        </w:rPr>
        <w:t>K</w:t>
      </w:r>
      <w:r w:rsidR="002E7150" w:rsidRPr="002E7150">
        <w:rPr>
          <w:b/>
          <w:bCs/>
        </w:rPr>
        <w:t>NN</w:t>
      </w:r>
      <w:r w:rsidR="00612EA7">
        <w:rPr>
          <w:b/>
          <w:bCs/>
        </w:rPr>
        <w:t xml:space="preserve"> (</w:t>
      </w:r>
      <w:r>
        <w:rPr>
          <w:b/>
          <w:bCs/>
        </w:rPr>
        <w:t>K Nearest neighbor</w:t>
      </w:r>
      <w:r w:rsidR="00612EA7">
        <w:rPr>
          <w:b/>
          <w:bCs/>
        </w:rPr>
        <w:t>)</w:t>
      </w:r>
      <w:r>
        <w:t xml:space="preserve">- It is checked that for a given feature in Euclidean space, out of k nearest </w:t>
      </w:r>
      <w:proofErr w:type="gramStart"/>
      <w:r>
        <w:t>neighbors</w:t>
      </w:r>
      <w:proofErr w:type="gramEnd"/>
      <w:r w:rsidR="004D5686">
        <w:t xml:space="preserve"> majority belongs to which class. KNN classifier has dimensionality problem.</w:t>
      </w:r>
    </w:p>
    <w:p w14:paraId="710FBA6F" w14:textId="0A3BCE07" w:rsidR="002E7150" w:rsidRPr="002E7150" w:rsidRDefault="002E7150" w:rsidP="002E7150">
      <w:pPr>
        <w:pStyle w:val="ListParagraph"/>
        <w:numPr>
          <w:ilvl w:val="0"/>
          <w:numId w:val="33"/>
        </w:numPr>
        <w:rPr>
          <w:b/>
          <w:bCs/>
        </w:rPr>
      </w:pPr>
      <w:r w:rsidRPr="002E7150">
        <w:rPr>
          <w:b/>
          <w:bCs/>
        </w:rPr>
        <w:t>SVM</w:t>
      </w:r>
      <w:r w:rsidR="007B207B">
        <w:rPr>
          <w:b/>
          <w:bCs/>
        </w:rPr>
        <w:t xml:space="preserve"> (Support Vector Machine)</w:t>
      </w:r>
      <w:r w:rsidR="007B207B">
        <w:t xml:space="preserve"> gives good performance when number of features is large and number of samples are not very large.</w:t>
      </w:r>
      <w:r w:rsidR="00F079C0">
        <w:t xml:space="preserve"> </w:t>
      </w:r>
      <w:r w:rsidR="007B207B">
        <w:t xml:space="preserve">It is a robust model for </w:t>
      </w:r>
      <w:r w:rsidR="00F079C0">
        <w:t>prediction problems. Wrong choice of kernel can lead to large error in prediction.</w:t>
      </w:r>
    </w:p>
    <w:p w14:paraId="396B31B6" w14:textId="78DF778E" w:rsidR="00524EC2" w:rsidRDefault="00524EC2" w:rsidP="00524EC2">
      <w:pPr>
        <w:pStyle w:val="Heading1"/>
      </w:pPr>
      <w:r>
        <w:lastRenderedPageBreak/>
        <w:t>methods used</w:t>
      </w:r>
    </w:p>
    <w:p w14:paraId="3026AF95" w14:textId="1B5F9C9E" w:rsidR="00F079C0" w:rsidRDefault="002E7150" w:rsidP="00F079C0">
      <w:pPr>
        <w:pStyle w:val="Heading2"/>
      </w:pPr>
      <w:proofErr w:type="spellStart"/>
      <w:r>
        <w:t>mtcnn</w:t>
      </w:r>
      <w:proofErr w:type="spellEnd"/>
    </w:p>
    <w:p w14:paraId="3DE2A0C8" w14:textId="4D2F5CEB" w:rsidR="002E7150" w:rsidRDefault="00F079C0" w:rsidP="002E7150">
      <w:r w:rsidRPr="00F079C0">
        <w:t xml:space="preserve">MTCNN (multi-task cascaded convolutional neural network) is a python library </w:t>
      </w:r>
      <w:r w:rsidR="00647077">
        <w:t xml:space="preserve">written by </w:t>
      </w:r>
      <w:proofErr w:type="spellStart"/>
      <w:r w:rsidR="00647077">
        <w:t>github</w:t>
      </w:r>
      <w:proofErr w:type="spellEnd"/>
      <w:r w:rsidR="00647077">
        <w:t xml:space="preserve"> user </w:t>
      </w:r>
      <w:proofErr w:type="spellStart"/>
      <w:r w:rsidR="00647077">
        <w:t>ipacz</w:t>
      </w:r>
      <w:proofErr w:type="spellEnd"/>
      <w:r w:rsidR="00647077">
        <w:t>. It</w:t>
      </w:r>
      <w:r w:rsidRPr="00F079C0">
        <w:t xml:space="preserve"> consists of </w:t>
      </w:r>
      <w:r w:rsidR="00647077">
        <w:t>three stages or layers of CNN namely Proposal network, Refinement network and Output network</w:t>
      </w:r>
      <w:r w:rsidRPr="00F079C0">
        <w:t>. MTCNN</w:t>
      </w:r>
      <w:r>
        <w:t xml:space="preserve"> is</w:t>
      </w:r>
      <w:r w:rsidRPr="00F079C0">
        <w:t xml:space="preserve"> used for face detection as it gives most accurate predictions for various facial orientations of image</w:t>
      </w:r>
      <w:r>
        <w:t xml:space="preserve"> (i.e. good prediction for </w:t>
      </w:r>
      <w:r w:rsidR="001F2AFC">
        <w:t>non-frontal</w:t>
      </w:r>
      <w:r>
        <w:t xml:space="preserve"> images</w:t>
      </w:r>
      <w:r w:rsidRPr="00F079C0">
        <w:t xml:space="preserve"> and for various scales</w:t>
      </w:r>
      <w:r w:rsidR="001F2AFC">
        <w:t xml:space="preserve"> (i.e. small face in large image)</w:t>
      </w:r>
      <w:r w:rsidRPr="00F079C0">
        <w:t>. Drawback is it may take longer time than other methods for face detection.</w:t>
      </w:r>
    </w:p>
    <w:p w14:paraId="1A3D7715" w14:textId="6285F92B" w:rsidR="002E7150" w:rsidRDefault="002E7150" w:rsidP="002E7150">
      <w:pPr>
        <w:pStyle w:val="Heading2"/>
      </w:pPr>
      <w:proofErr w:type="spellStart"/>
      <w:r>
        <w:t>facenet</w:t>
      </w:r>
      <w:proofErr w:type="spellEnd"/>
    </w:p>
    <w:p w14:paraId="48212B01" w14:textId="26184337" w:rsidR="00647077" w:rsidRDefault="00647077" w:rsidP="002E7150">
      <w:proofErr w:type="spellStart"/>
      <w:r>
        <w:t>FaceNet</w:t>
      </w:r>
      <w:proofErr w:type="spellEnd"/>
      <w:r>
        <w:t xml:space="preserve"> developed in 2015 </w:t>
      </w:r>
      <w:r w:rsidRPr="00647077">
        <w:t xml:space="preserve">by Google researchers </w:t>
      </w:r>
      <w:proofErr w:type="spellStart"/>
      <w:r w:rsidRPr="00647077">
        <w:t>Schroff</w:t>
      </w:r>
      <w:proofErr w:type="spellEnd"/>
      <w:r w:rsidRPr="00647077">
        <w:t xml:space="preserve"> et al is a deep neural</w:t>
      </w:r>
      <w:r>
        <w:t xml:space="preserve"> </w:t>
      </w:r>
      <w:r w:rsidRPr="00647077">
        <w:t>network</w:t>
      </w:r>
      <w:r>
        <w:t>.</w:t>
      </w:r>
      <w:r w:rsidR="000175C1">
        <w:t xml:space="preserve"> </w:t>
      </w:r>
      <w:r w:rsidR="00CD7234">
        <w:t>It</w:t>
      </w:r>
      <w:r w:rsidRPr="00647077">
        <w:t xml:space="preserve"> initially randomly allocates embedding which is location of image in 128D </w:t>
      </w:r>
      <w:proofErr w:type="spellStart"/>
      <w:r w:rsidRPr="00647077">
        <w:t>euclidean</w:t>
      </w:r>
      <w:proofErr w:type="spellEnd"/>
      <w:r w:rsidRPr="00647077">
        <w:t xml:space="preserve"> space. Then it randomly selects anchor image, positive example (image of same person as in anchor image) and negative example (image of different person). Adjusts the network parameters and correspondingly embedding such that positive example is closer to anchor image than negative example. This process is iteratively done until faces of same person are close to each other and far from faces of any other person to learn various </w:t>
      </w:r>
      <w:proofErr w:type="spellStart"/>
      <w:r w:rsidRPr="00647077">
        <w:t>facenet</w:t>
      </w:r>
      <w:proofErr w:type="spellEnd"/>
      <w:r w:rsidRPr="00647077">
        <w:t xml:space="preserve"> parameters. This type of loss is called Triplet loss</w:t>
      </w:r>
      <w:r w:rsidRPr="00647077">
        <w:rPr>
          <w:b/>
          <w:bCs/>
        </w:rPr>
        <w:t>.</w:t>
      </w:r>
    </w:p>
    <w:p w14:paraId="2BD6F3B0" w14:textId="53A24067" w:rsidR="002E7150" w:rsidRPr="002E7150" w:rsidRDefault="002E7150" w:rsidP="002E7150">
      <w:pPr>
        <w:pStyle w:val="Heading2"/>
      </w:pPr>
      <w:proofErr w:type="spellStart"/>
      <w:r>
        <w:t>svm</w:t>
      </w:r>
      <w:proofErr w:type="spellEnd"/>
      <w:r w:rsidR="00CD7234">
        <w:t xml:space="preserve"> classifier with a linear kernel</w:t>
      </w:r>
    </w:p>
    <w:p w14:paraId="7D6ED20C" w14:textId="65616D24" w:rsidR="00524EC2" w:rsidRDefault="00647077" w:rsidP="00524EC2">
      <w:r w:rsidRPr="00647077">
        <w:t>It creates linear hyperplanes with some margin to divide features into different clusters.</w:t>
      </w:r>
      <w:r w:rsidR="00CD7234">
        <w:t xml:space="preserve"> Main focus is to maximize margin using nearest points to hyperplane.</w:t>
      </w:r>
      <w:r w:rsidRPr="00647077">
        <w:t xml:space="preserve"> Final task is to recognize or find label of input unlabeled test image by matching its feature </w:t>
      </w:r>
      <w:proofErr w:type="spellStart"/>
      <w:r w:rsidRPr="00647077">
        <w:t>embeddings</w:t>
      </w:r>
      <w:proofErr w:type="spellEnd"/>
      <w:r w:rsidRPr="00647077">
        <w:t xml:space="preserve"> with those of available data. This is done by SVM classifier which puts the test image into the class to which its feature matches the most.</w:t>
      </w:r>
    </w:p>
    <w:p w14:paraId="6600B8BE" w14:textId="60D57188" w:rsidR="00524EC2" w:rsidRDefault="00524EC2" w:rsidP="00524EC2">
      <w:pPr>
        <w:pStyle w:val="Heading1"/>
      </w:pPr>
      <w:r>
        <w:t>results</w:t>
      </w:r>
    </w:p>
    <w:p w14:paraId="7E6A5B69" w14:textId="77777777" w:rsidR="00435E00" w:rsidRDefault="004C1231" w:rsidP="00BB5B14">
      <w:pPr>
        <w:rPr>
          <w:shd w:val="clear" w:color="auto" w:fill="FFFFFF"/>
        </w:rPr>
      </w:pPr>
      <w:r>
        <w:t>Accuracy</w:t>
      </w:r>
      <w:r w:rsidR="00BB5B14">
        <w:rPr>
          <w:shd w:val="clear" w:color="auto" w:fill="FFFFFF"/>
        </w:rPr>
        <w:t xml:space="preserve"> of model for our Bollywood celebrities</w:t>
      </w:r>
      <w:r w:rsidR="00435E00">
        <w:rPr>
          <w:shd w:val="clear" w:color="auto" w:fill="FFFFFF"/>
        </w:rPr>
        <w:t xml:space="preserve"> is:</w:t>
      </w:r>
    </w:p>
    <w:p w14:paraId="777149F7" w14:textId="2CC38002" w:rsidR="00524EC2" w:rsidRDefault="00435E00" w:rsidP="00435E00">
      <w:pPr>
        <w:pStyle w:val="ListParagraph"/>
        <w:numPr>
          <w:ilvl w:val="0"/>
          <w:numId w:val="37"/>
        </w:numPr>
        <w:rPr>
          <w:shd w:val="clear" w:color="auto" w:fill="FFFFFF"/>
        </w:rPr>
      </w:pPr>
      <w:r>
        <w:rPr>
          <w:shd w:val="clear" w:color="auto" w:fill="FFFFFF"/>
        </w:rPr>
        <w:t>Training dataset: 94</w:t>
      </w:r>
      <w:r w:rsidR="00BB5B14" w:rsidRPr="00435E00">
        <w:rPr>
          <w:shd w:val="clear" w:color="auto" w:fill="FFFFFF"/>
        </w:rPr>
        <w:t>%</w:t>
      </w:r>
    </w:p>
    <w:p w14:paraId="7C5A5E1D" w14:textId="3B8D3702" w:rsidR="00435E00" w:rsidRPr="00435E00" w:rsidRDefault="00435E00" w:rsidP="00435E00">
      <w:pPr>
        <w:pStyle w:val="ListParagraph"/>
        <w:numPr>
          <w:ilvl w:val="0"/>
          <w:numId w:val="37"/>
        </w:numPr>
        <w:rPr>
          <w:shd w:val="clear" w:color="auto" w:fill="FFFFFF"/>
        </w:rPr>
      </w:pPr>
      <w:r>
        <w:rPr>
          <w:shd w:val="clear" w:color="auto" w:fill="FFFFFF"/>
        </w:rPr>
        <w:t>Test dataset: 91%</w:t>
      </w:r>
      <w:bookmarkStart w:id="0" w:name="_GoBack"/>
      <w:bookmarkEnd w:id="0"/>
    </w:p>
    <w:p w14:paraId="213D5143" w14:textId="77777777" w:rsidR="00BB5B14" w:rsidRDefault="00BB5B14" w:rsidP="00BB5B14"/>
    <w:p w14:paraId="4A714CE6" w14:textId="1888DB63" w:rsidR="00524EC2" w:rsidRDefault="00524EC2" w:rsidP="00524EC2">
      <w:pPr>
        <w:pStyle w:val="Heading1"/>
      </w:pPr>
      <w:r>
        <w:t>conclusion</w:t>
      </w:r>
    </w:p>
    <w:p w14:paraId="4204F059" w14:textId="489EF46F" w:rsidR="00364069" w:rsidRDefault="00513E9D" w:rsidP="00524EC2">
      <w:r>
        <w:t xml:space="preserve">Facial recognition is evolving field and is being explored widely recently for various uses like augmented reality, cashless payments, face tagging and security in mobiles. Facial recognition </w:t>
      </w:r>
      <w:proofErr w:type="gramStart"/>
      <w:r>
        <w:t>have</w:t>
      </w:r>
      <w:proofErr w:type="gramEnd"/>
      <w:r>
        <w:t xml:space="preserve"> various real life applications in security and defense, retail marketing, healthcare hospitality and various other sectors. </w:t>
      </w:r>
      <w:r w:rsidR="003D594F">
        <w:t>Although the code can recognize faces in image well but there are some p</w:t>
      </w:r>
      <w:r w:rsidR="00524EC2">
        <w:t>ossible improvements</w:t>
      </w:r>
      <w:r w:rsidR="002E7150">
        <w:t xml:space="preserve"> </w:t>
      </w:r>
      <w:r w:rsidR="003D594F">
        <w:t>which can be done in model as follows:</w:t>
      </w:r>
    </w:p>
    <w:p w14:paraId="666C7B06" w14:textId="47B44019" w:rsidR="00364069" w:rsidRDefault="003D594F" w:rsidP="00364069">
      <w:pPr>
        <w:pStyle w:val="ListParagraph"/>
        <w:numPr>
          <w:ilvl w:val="0"/>
          <w:numId w:val="34"/>
        </w:numPr>
      </w:pPr>
      <w:r>
        <w:t xml:space="preserve">It </w:t>
      </w:r>
      <w:r w:rsidR="00364069">
        <w:t xml:space="preserve">can be extended to detect more than one face in </w:t>
      </w:r>
      <w:proofErr w:type="spellStart"/>
      <w:proofErr w:type="gramStart"/>
      <w:r w:rsidR="00364069">
        <w:t>a</w:t>
      </w:r>
      <w:proofErr w:type="spellEnd"/>
      <w:proofErr w:type="gramEnd"/>
      <w:r w:rsidR="00364069">
        <w:t xml:space="preserve"> image</w:t>
      </w:r>
      <w:r>
        <w:t>.</w:t>
      </w:r>
      <w:r w:rsidR="00364069">
        <w:t xml:space="preserve"> </w:t>
      </w:r>
    </w:p>
    <w:p w14:paraId="41DDF519" w14:textId="62FFBC46" w:rsidR="00364069" w:rsidRDefault="003D594F" w:rsidP="00364069">
      <w:pPr>
        <w:pStyle w:val="ListParagraph"/>
        <w:numPr>
          <w:ilvl w:val="0"/>
          <w:numId w:val="34"/>
        </w:numPr>
      </w:pPr>
      <w:r>
        <w:t>T</w:t>
      </w:r>
      <w:r w:rsidR="00364069">
        <w:t>ensor</w:t>
      </w:r>
      <w:r>
        <w:t xml:space="preserve"> libraries and</w:t>
      </w:r>
      <w:r w:rsidR="00364069">
        <w:t xml:space="preserve"> operations c</w:t>
      </w:r>
      <w:r>
        <w:t>an be used instead of</w:t>
      </w:r>
      <w:r w:rsidR="00364069">
        <w:t xml:space="preserve"> iterative loops and </w:t>
      </w:r>
      <w:proofErr w:type="spellStart"/>
      <w:r w:rsidR="00364069">
        <w:t>numpy</w:t>
      </w:r>
      <w:proofErr w:type="spellEnd"/>
      <w:r w:rsidR="00364069">
        <w:t xml:space="preserve"> arrays</w:t>
      </w:r>
      <w:r w:rsidR="00513E9D">
        <w:t xml:space="preserve"> (which were used due to limitation of coding knowledge in tensor operations)</w:t>
      </w:r>
      <w:r w:rsidR="00364069">
        <w:t xml:space="preserve"> which could make recognition faster</w:t>
      </w:r>
      <w:r>
        <w:t xml:space="preserve"> especially in GPU.</w:t>
      </w:r>
    </w:p>
    <w:p w14:paraId="4290F8ED" w14:textId="5AFBEB6E" w:rsidR="00364069" w:rsidRDefault="00364069" w:rsidP="00364069">
      <w:pPr>
        <w:pStyle w:val="ListParagraph"/>
        <w:numPr>
          <w:ilvl w:val="0"/>
          <w:numId w:val="34"/>
        </w:numPr>
      </w:pPr>
      <w:proofErr w:type="spellStart"/>
      <w:r>
        <w:t>OpenCV</w:t>
      </w:r>
      <w:proofErr w:type="spellEnd"/>
      <w:r>
        <w:t xml:space="preserve"> module can be used </w:t>
      </w:r>
      <w:r w:rsidR="003D594F">
        <w:t xml:space="preserve">with given model and improvements </w:t>
      </w:r>
      <w:r>
        <w:t>for real time face detection using webcam</w:t>
      </w:r>
      <w:r w:rsidR="003D594F">
        <w:t>.</w:t>
      </w:r>
    </w:p>
    <w:p w14:paraId="364DBE88" w14:textId="5398A557" w:rsidR="00364069" w:rsidRDefault="003D594F" w:rsidP="00364069">
      <w:pPr>
        <w:pStyle w:val="ListParagraph"/>
        <w:numPr>
          <w:ilvl w:val="0"/>
          <w:numId w:val="34"/>
        </w:numPr>
      </w:pPr>
      <w:r>
        <w:t>When data is very large or very different then transfer learning can be used which is</w:t>
      </w:r>
      <w:r w:rsidRPr="00364069">
        <w:rPr>
          <w:shd w:val="clear" w:color="auto" w:fill="FFFFFF"/>
        </w:rPr>
        <w:t xml:space="preserve"> t</w:t>
      </w:r>
      <w:r>
        <w:rPr>
          <w:shd w:val="clear" w:color="auto" w:fill="FFFFFF"/>
        </w:rPr>
        <w:t>he</w:t>
      </w:r>
      <w:r w:rsidRPr="00364069">
        <w:rPr>
          <w:shd w:val="clear" w:color="auto" w:fill="FFFFFF"/>
        </w:rPr>
        <w:t xml:space="preserve"> train</w:t>
      </w:r>
      <w:r>
        <w:rPr>
          <w:shd w:val="clear" w:color="auto" w:fill="FFFFFF"/>
        </w:rPr>
        <w:t>ing</w:t>
      </w:r>
      <w:r w:rsidRPr="00364069">
        <w:rPr>
          <w:shd w:val="clear" w:color="auto" w:fill="FFFFFF"/>
        </w:rPr>
        <w:t xml:space="preserve"> the weights of the top layers of the pre-trained model alongside the training of the classifier nodes added</w:t>
      </w:r>
      <w:r w:rsidR="000474EA">
        <w:rPr>
          <w:shd w:val="clear" w:color="auto" w:fill="FFFFFF"/>
        </w:rPr>
        <w:t xml:space="preserve"> for training weights to features associated with our dataset.</w:t>
      </w:r>
    </w:p>
    <w:p w14:paraId="08F6D601" w14:textId="77777777" w:rsidR="002E7150" w:rsidRPr="00524EC2" w:rsidRDefault="002E7150" w:rsidP="00524EC2"/>
    <w:sectPr w:rsidR="002E7150" w:rsidRPr="00524EC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A9885" w14:textId="77777777" w:rsidR="00EE563E" w:rsidRDefault="00EE563E" w:rsidP="00855982">
      <w:pPr>
        <w:spacing w:after="0" w:line="240" w:lineRule="auto"/>
      </w:pPr>
      <w:r>
        <w:separator/>
      </w:r>
    </w:p>
  </w:endnote>
  <w:endnote w:type="continuationSeparator" w:id="0">
    <w:p w14:paraId="149BCAEC" w14:textId="77777777" w:rsidR="00EE563E" w:rsidRDefault="00EE563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696043A2" w14:textId="3DF966C6" w:rsidR="00855982" w:rsidRDefault="00855982">
        <w:pPr>
          <w:pStyle w:val="Footer"/>
        </w:pPr>
        <w:r>
          <w:fldChar w:fldCharType="begin"/>
        </w:r>
        <w:r>
          <w:instrText xml:space="preserve"> PAGE   \* MERGEFORMAT </w:instrText>
        </w:r>
        <w:r>
          <w:fldChar w:fldCharType="separate"/>
        </w:r>
        <w:r w:rsidR="00435E00">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CD361" w14:textId="77777777" w:rsidR="00EE563E" w:rsidRDefault="00EE563E" w:rsidP="00855982">
      <w:pPr>
        <w:spacing w:after="0" w:line="240" w:lineRule="auto"/>
      </w:pPr>
      <w:r>
        <w:separator/>
      </w:r>
    </w:p>
  </w:footnote>
  <w:footnote w:type="continuationSeparator" w:id="0">
    <w:p w14:paraId="4EDFD66E" w14:textId="77777777" w:rsidR="00EE563E" w:rsidRDefault="00EE563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2C0EAC"/>
    <w:multiLevelType w:val="hybridMultilevel"/>
    <w:tmpl w:val="37121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6BB47FC"/>
    <w:multiLevelType w:val="hybridMultilevel"/>
    <w:tmpl w:val="AB90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3D67ED"/>
    <w:multiLevelType w:val="hybridMultilevel"/>
    <w:tmpl w:val="9A088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5A4830"/>
    <w:multiLevelType w:val="hybridMultilevel"/>
    <w:tmpl w:val="3EDC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B50E5"/>
    <w:multiLevelType w:val="hybridMultilevel"/>
    <w:tmpl w:val="5144F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3C19B6"/>
    <w:multiLevelType w:val="hybridMultilevel"/>
    <w:tmpl w:val="2BB876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DE679F"/>
    <w:multiLevelType w:val="hybridMultilevel"/>
    <w:tmpl w:val="167CD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8463AF"/>
    <w:multiLevelType w:val="hybridMultilevel"/>
    <w:tmpl w:val="AA74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0"/>
  </w:num>
  <w:num w:numId="31">
    <w:abstractNumId w:val="21"/>
  </w:num>
  <w:num w:numId="32">
    <w:abstractNumId w:val="18"/>
  </w:num>
  <w:num w:numId="33">
    <w:abstractNumId w:val="17"/>
  </w:num>
  <w:num w:numId="34">
    <w:abstractNumId w:val="25"/>
  </w:num>
  <w:num w:numId="35">
    <w:abstractNumId w:val="13"/>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C2"/>
    <w:rsid w:val="000175C1"/>
    <w:rsid w:val="000474EA"/>
    <w:rsid w:val="000854C3"/>
    <w:rsid w:val="000D3201"/>
    <w:rsid w:val="000E4E13"/>
    <w:rsid w:val="0013636A"/>
    <w:rsid w:val="001677DB"/>
    <w:rsid w:val="001D4362"/>
    <w:rsid w:val="001E32FD"/>
    <w:rsid w:val="001F2AFC"/>
    <w:rsid w:val="0027225F"/>
    <w:rsid w:val="00277A8E"/>
    <w:rsid w:val="002E7150"/>
    <w:rsid w:val="0034653E"/>
    <w:rsid w:val="00364069"/>
    <w:rsid w:val="0037100E"/>
    <w:rsid w:val="003C074F"/>
    <w:rsid w:val="003D594F"/>
    <w:rsid w:val="00430226"/>
    <w:rsid w:val="00435E00"/>
    <w:rsid w:val="00463AEC"/>
    <w:rsid w:val="004C1231"/>
    <w:rsid w:val="004D5686"/>
    <w:rsid w:val="00513E9D"/>
    <w:rsid w:val="00524EC2"/>
    <w:rsid w:val="005A24D0"/>
    <w:rsid w:val="00612EA7"/>
    <w:rsid w:val="006159AB"/>
    <w:rsid w:val="00626F78"/>
    <w:rsid w:val="00643EC2"/>
    <w:rsid w:val="00647077"/>
    <w:rsid w:val="00666D0B"/>
    <w:rsid w:val="006B3CBC"/>
    <w:rsid w:val="007217BB"/>
    <w:rsid w:val="007246EB"/>
    <w:rsid w:val="00725D67"/>
    <w:rsid w:val="007833A7"/>
    <w:rsid w:val="007B207B"/>
    <w:rsid w:val="008046A7"/>
    <w:rsid w:val="00827EF8"/>
    <w:rsid w:val="00855982"/>
    <w:rsid w:val="00865F24"/>
    <w:rsid w:val="008C40F0"/>
    <w:rsid w:val="008D37B2"/>
    <w:rsid w:val="00940D45"/>
    <w:rsid w:val="00946478"/>
    <w:rsid w:val="009603BD"/>
    <w:rsid w:val="009C659E"/>
    <w:rsid w:val="00A10484"/>
    <w:rsid w:val="00AE42B1"/>
    <w:rsid w:val="00B6630C"/>
    <w:rsid w:val="00BB5B14"/>
    <w:rsid w:val="00C43C5A"/>
    <w:rsid w:val="00CD7234"/>
    <w:rsid w:val="00CF6F25"/>
    <w:rsid w:val="00DE460D"/>
    <w:rsid w:val="00E11E9C"/>
    <w:rsid w:val="00ED0F6F"/>
    <w:rsid w:val="00EE563E"/>
    <w:rsid w:val="00F079C0"/>
    <w:rsid w:val="00F13D6C"/>
    <w:rsid w:val="00F226FC"/>
    <w:rsid w:val="00F61503"/>
    <w:rsid w:val="00FB1AB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B685"/>
  <w15:chartTrackingRefBased/>
  <w15:docId w15:val="{2723BCB4-3F5C-4669-9895-CF0A36AD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0E"/>
    <w:rPr>
      <w:sz w:val="28"/>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9603BD"/>
    <w:pPr>
      <w:keepNext/>
      <w:keepLines/>
      <w:spacing w:before="360" w:after="0"/>
      <w:outlineLvl w:val="1"/>
    </w:pPr>
    <w:rPr>
      <w:rFonts w:asciiTheme="majorHAnsi" w:eastAsiaTheme="majorEastAsia" w:hAnsiTheme="majorHAnsi" w:cstheme="majorBidi"/>
      <w:b/>
      <w:bCs/>
      <w:smallCaps/>
      <w:sz w:val="32"/>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9603BD"/>
    <w:rPr>
      <w:rFonts w:asciiTheme="majorHAnsi" w:eastAsiaTheme="majorEastAsia" w:hAnsiTheme="majorHAnsi" w:cstheme="majorBidi"/>
      <w:b/>
      <w:bCs/>
      <w:smallCaps/>
      <w:sz w:val="32"/>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603BD"/>
    <w:pPr>
      <w:ind w:left="720"/>
      <w:contextualSpacing/>
    </w:pPr>
  </w:style>
  <w:style w:type="character" w:styleId="Strong">
    <w:name w:val="Strong"/>
    <w:basedOn w:val="DefaultParagraphFont"/>
    <w:uiPriority w:val="22"/>
    <w:qFormat/>
    <w:rsid w:val="00725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6287">
      <w:bodyDiv w:val="1"/>
      <w:marLeft w:val="0"/>
      <w:marRight w:val="0"/>
      <w:marTop w:val="0"/>
      <w:marBottom w:val="0"/>
      <w:divBdr>
        <w:top w:val="none" w:sz="0" w:space="0" w:color="auto"/>
        <w:left w:val="none" w:sz="0" w:space="0" w:color="auto"/>
        <w:bottom w:val="none" w:sz="0" w:space="0" w:color="auto"/>
        <w:right w:val="none" w:sz="0" w:space="0" w:color="auto"/>
      </w:divBdr>
    </w:div>
    <w:div w:id="1086270987">
      <w:bodyDiv w:val="1"/>
      <w:marLeft w:val="0"/>
      <w:marRight w:val="0"/>
      <w:marTop w:val="0"/>
      <w:marBottom w:val="0"/>
      <w:divBdr>
        <w:top w:val="none" w:sz="0" w:space="0" w:color="auto"/>
        <w:left w:val="none" w:sz="0" w:space="0" w:color="auto"/>
        <w:bottom w:val="none" w:sz="0" w:space="0" w:color="auto"/>
        <w:right w:val="none" w:sz="0" w:space="0" w:color="auto"/>
      </w:divBdr>
    </w:div>
    <w:div w:id="11005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825</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 jadoun</dc:creator>
  <cp:lastModifiedBy>Admin</cp:lastModifiedBy>
  <cp:revision>18</cp:revision>
  <dcterms:created xsi:type="dcterms:W3CDTF">2021-05-11T03:14:00Z</dcterms:created>
  <dcterms:modified xsi:type="dcterms:W3CDTF">2022-08-18T08:40:00Z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